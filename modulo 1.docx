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FEB1" w14:textId="0E94CF0B" w:rsidR="002A6AAA" w:rsidRDefault="00073ED8" w:rsidP="002A6AAA">
      <w:pPr>
        <w:pStyle w:val="Ttulo10"/>
        <w:spacing w:after="0"/>
        <w:rPr>
          <w:lang w:val="de-DE"/>
        </w:rPr>
      </w:pPr>
      <w:r>
        <w:rPr>
          <w:lang w:val="de-DE"/>
        </w:rPr>
        <w:t>Modulo I- Produccion de textos e hipertextos</w:t>
      </w:r>
    </w:p>
    <w:p w14:paraId="5C9F33A4" w14:textId="24E6219E" w:rsidR="002A6AAA" w:rsidRDefault="002A6AAA" w:rsidP="002A6AAA">
      <w:pPr>
        <w:pStyle w:val="Subttulo1"/>
        <w:rPr>
          <w:lang w:val="de-DE"/>
        </w:rPr>
      </w:pPr>
      <w:r>
        <w:rPr>
          <w:lang w:val="de-DE"/>
        </w:rPr>
        <w:t>Marck Up Languages</w:t>
      </w:r>
    </w:p>
    <w:p w14:paraId="5D6158A6" w14:textId="2D35F0DA" w:rsidR="002A6AAA" w:rsidRDefault="00C5323C" w:rsidP="002A6AAA">
      <w:pPr>
        <w:pStyle w:val="author"/>
        <w:rPr>
          <w:lang w:val="de-DE"/>
        </w:rPr>
      </w:pPr>
      <w:r>
        <w:rPr>
          <w:lang w:val="de-DE"/>
        </w:rPr>
        <w:t>Aguilera Jose</w:t>
      </w:r>
      <w:r>
        <w:rPr>
          <w:lang w:val="de-DE"/>
        </w:rPr>
        <w:t xml:space="preserve">, </w:t>
      </w:r>
      <w:r w:rsidR="002A6AAA">
        <w:rPr>
          <w:lang w:val="de-DE"/>
        </w:rPr>
        <w:t>Amodeo Marianela, Lopez Lucía, Tripoli Natali</w:t>
      </w:r>
      <w:r>
        <w:rPr>
          <w:lang w:val="de-DE"/>
        </w:rPr>
        <w:t>a</w:t>
      </w:r>
    </w:p>
    <w:p w14:paraId="0E1D1CE8" w14:textId="00C0D6D0" w:rsidR="00C5323C" w:rsidRDefault="00C5323C" w:rsidP="00C5323C">
      <w:pPr>
        <w:pStyle w:val="author"/>
        <w:rPr>
          <w:rStyle w:val="e-mail"/>
          <w:lang w:val="de-DE"/>
        </w:rPr>
      </w:pPr>
      <w:hyperlink r:id="rId7" w:history="1">
        <w:r w:rsidRPr="0072139C">
          <w:rPr>
            <w:rStyle w:val="Hipervnculo"/>
            <w:rFonts w:ascii="Courier" w:hAnsi="Courier"/>
            <w:noProof/>
            <w:spacing w:val="-6"/>
            <w:lang w:val="de-DE"/>
          </w:rPr>
          <w:t>rubyaguilera710@gmail.com</w:t>
        </w:r>
      </w:hyperlink>
    </w:p>
    <w:p w14:paraId="13C50700" w14:textId="5B6A0A61" w:rsidR="00185844" w:rsidRPr="00C5323C" w:rsidRDefault="00185844" w:rsidP="00185844">
      <w:pPr>
        <w:pStyle w:val="author"/>
        <w:rPr>
          <w:rStyle w:val="e-mail"/>
          <w:lang w:val="it-IT"/>
        </w:rPr>
      </w:pPr>
      <w:r w:rsidRPr="00185844">
        <w:rPr>
          <w:rStyle w:val="e-mail"/>
          <w:lang w:val="de-DE"/>
        </w:rPr>
        <w:t>marianelaamodeo98@gmail.com</w:t>
      </w:r>
    </w:p>
    <w:p w14:paraId="1154036F" w14:textId="604D6268" w:rsidR="00185844" w:rsidRPr="00185844" w:rsidRDefault="00185844" w:rsidP="00185844">
      <w:pPr>
        <w:pStyle w:val="author"/>
        <w:rPr>
          <w:rStyle w:val="e-mail"/>
          <w:lang w:val="de-DE"/>
        </w:rPr>
      </w:pPr>
      <w:r w:rsidRPr="00185844">
        <w:rPr>
          <w:rStyle w:val="e-mail"/>
          <w:lang w:val="de-DE"/>
        </w:rPr>
        <w:t>lucylopezb1@gmail.com</w:t>
      </w:r>
    </w:p>
    <w:p w14:paraId="0F067BBD" w14:textId="3AAA33F3" w:rsidR="00E36C51" w:rsidRPr="00185844" w:rsidRDefault="00185844" w:rsidP="00185844">
      <w:pPr>
        <w:pStyle w:val="author"/>
        <w:rPr>
          <w:rStyle w:val="e-mail"/>
          <w:lang w:val="de-DE"/>
        </w:rPr>
      </w:pPr>
      <w:r>
        <w:rPr>
          <w:rStyle w:val="e-mail"/>
          <w:lang w:val="de-DE"/>
        </w:rPr>
        <w:t>n</w:t>
      </w:r>
      <w:r w:rsidRPr="00185844">
        <w:rPr>
          <w:rStyle w:val="e-mail"/>
          <w:lang w:val="de-DE"/>
        </w:rPr>
        <w:t>atalia.a.t</w:t>
      </w:r>
      <w:r>
        <w:rPr>
          <w:rStyle w:val="e-mail"/>
          <w:lang w:val="de-DE"/>
        </w:rPr>
        <w:t>ripoli@gmail.com</w:t>
      </w:r>
    </w:p>
    <w:p w14:paraId="682D6B19" w14:textId="1EE95058" w:rsidR="00185844" w:rsidRDefault="00185844" w:rsidP="00185844">
      <w:pPr>
        <w:pStyle w:val="address"/>
        <w:rPr>
          <w:lang w:val="de-DE"/>
        </w:rPr>
      </w:pPr>
    </w:p>
    <w:p w14:paraId="77BBF9F6" w14:textId="1B5C075F" w:rsidR="00185844" w:rsidRDefault="00185844" w:rsidP="00185844">
      <w:pPr>
        <w:pStyle w:val="abstract"/>
        <w:spacing w:after="0"/>
        <w:rPr>
          <w:lang w:val="es-AR"/>
        </w:rPr>
      </w:pPr>
      <w:proofErr w:type="spellStart"/>
      <w:r w:rsidRPr="00185844">
        <w:rPr>
          <w:b/>
          <w:lang w:val="es-AR"/>
        </w:rPr>
        <w:t>Abstract</w:t>
      </w:r>
      <w:proofErr w:type="spellEnd"/>
      <w:r w:rsidRPr="00185844">
        <w:rPr>
          <w:b/>
          <w:lang w:val="es-AR"/>
        </w:rPr>
        <w:t>.</w:t>
      </w:r>
      <w:r w:rsidRPr="00185844">
        <w:rPr>
          <w:lang w:val="es-AR"/>
        </w:rPr>
        <w:t xml:space="preserve"> En este documento analizamos l</w:t>
      </w:r>
      <w:r>
        <w:rPr>
          <w:lang w:val="es-AR"/>
        </w:rPr>
        <w:t xml:space="preserve">o </w:t>
      </w:r>
      <w:r w:rsidR="00C5323C">
        <w:rPr>
          <w:lang w:val="es-AR"/>
        </w:rPr>
        <w:t>que</w:t>
      </w:r>
      <w:r>
        <w:rPr>
          <w:lang w:val="es-AR"/>
        </w:rPr>
        <w:t xml:space="preserve"> hemos visto en clase</w:t>
      </w:r>
    </w:p>
    <w:p w14:paraId="5A71E818" w14:textId="0E219784" w:rsidR="00185844" w:rsidRDefault="00185844" w:rsidP="00185844">
      <w:pPr>
        <w:pStyle w:val="keywords"/>
      </w:pPr>
      <w:r>
        <w:rPr>
          <w:b/>
        </w:rPr>
        <w:t>Keywords.</w:t>
      </w:r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emergentes</w:t>
      </w:r>
      <w:proofErr w:type="spellEnd"/>
      <w:r>
        <w:t xml:space="preserve">, </w:t>
      </w:r>
      <w:proofErr w:type="spellStart"/>
      <w:r>
        <w:t>marcado</w:t>
      </w:r>
      <w:r w:rsidR="00C5323C">
        <w:t>s</w:t>
      </w:r>
      <w:proofErr w:type="spellEnd"/>
      <w:r w:rsidR="00C5323C">
        <w:t>.</w:t>
      </w:r>
    </w:p>
    <w:p w14:paraId="08C5B1FF" w14:textId="6162D41D" w:rsidR="00C536E5" w:rsidRDefault="00C536E5" w:rsidP="00C536E5">
      <w:pPr>
        <w:pStyle w:val="heading1"/>
      </w:pPr>
      <w:proofErr w:type="spellStart"/>
      <w:r>
        <w:t>Introduccion</w:t>
      </w:r>
      <w:proofErr w:type="spellEnd"/>
    </w:p>
    <w:p w14:paraId="73D43E5B" w14:textId="54BCFA79" w:rsidR="00AA3592" w:rsidRPr="00306294" w:rsidRDefault="00AA3592" w:rsidP="00AA3592">
      <w:pPr>
        <w:pStyle w:val="p1a"/>
        <w:rPr>
          <w:highlight w:val="yellow"/>
          <w:lang w:val="es-AR" w:eastAsia="es-AR"/>
        </w:rPr>
      </w:pPr>
      <w:r w:rsidRPr="00AA3592">
        <w:rPr>
          <w:lang w:val="es-AR"/>
        </w:rPr>
        <w:t>En la clase del día 6</w:t>
      </w:r>
      <w:r w:rsidR="008452E0">
        <w:rPr>
          <w:lang w:val="es-AR"/>
        </w:rPr>
        <w:t xml:space="preserve"> de abril de </w:t>
      </w:r>
      <w:r w:rsidRPr="00AA3592">
        <w:rPr>
          <w:lang w:val="es-AR"/>
        </w:rPr>
        <w:t>2022</w:t>
      </w:r>
      <w:r w:rsidR="008452E0">
        <w:rPr>
          <w:lang w:val="es-AR"/>
        </w:rPr>
        <w:t xml:space="preserve">, </w:t>
      </w:r>
      <w:r w:rsidR="00662C52">
        <w:rPr>
          <w:lang w:val="es-AR"/>
        </w:rPr>
        <w:t xml:space="preserve">se conocieron distintas herramientas, </w:t>
      </w:r>
      <w:r w:rsidRPr="00AA3592">
        <w:rPr>
          <w:lang w:val="es-AR"/>
        </w:rPr>
        <w:t xml:space="preserve">primero </w:t>
      </w:r>
      <w:r w:rsidR="008452E0">
        <w:rPr>
          <w:lang w:val="es-AR"/>
        </w:rPr>
        <w:t>se vio</w:t>
      </w:r>
      <w:r w:rsidRPr="00AA3592">
        <w:rPr>
          <w:lang w:val="es-AR"/>
        </w:rPr>
        <w:t xml:space="preserve"> </w:t>
      </w:r>
      <w:r w:rsidR="008452E0">
        <w:rPr>
          <w:lang w:val="es-AR"/>
        </w:rPr>
        <w:t>una introducción al</w:t>
      </w:r>
      <w:r w:rsidRPr="00AA3592">
        <w:rPr>
          <w:lang w:val="es-AR"/>
        </w:rPr>
        <w:t xml:space="preserve"> lenguaje </w:t>
      </w:r>
      <w:proofErr w:type="spellStart"/>
      <w:r w:rsidRPr="00AA3592">
        <w:rPr>
          <w:lang w:val="es-AR"/>
        </w:rPr>
        <w:t>html</w:t>
      </w:r>
      <w:proofErr w:type="spellEnd"/>
      <w:r w:rsidRPr="00AA3592">
        <w:rPr>
          <w:lang w:val="es-AR"/>
        </w:rPr>
        <w:t xml:space="preserve">, </w:t>
      </w:r>
      <w:r w:rsidR="00306294">
        <w:rPr>
          <w:lang w:val="es-AR"/>
        </w:rPr>
        <w:t>se utilizaron tags y se puso a prueba todo el programa</w:t>
      </w:r>
      <w:r w:rsidRPr="00AA3592">
        <w:rPr>
          <w:lang w:val="es-AR"/>
        </w:rPr>
        <w:t xml:space="preserve">. </w:t>
      </w:r>
      <w:r w:rsidR="00306294">
        <w:rPr>
          <w:lang w:val="es-AR"/>
        </w:rPr>
        <w:t xml:space="preserve">Se analizaron los distintos tags que existen utilizando el sitio w3.org. Se probó como poner el texto en letra negrita. Luego </w:t>
      </w:r>
      <w:r w:rsidR="0089133E" w:rsidRPr="005434D1">
        <w:rPr>
          <w:lang w:val="es-AR"/>
        </w:rPr>
        <w:t>se vio</w:t>
      </w:r>
      <w:r w:rsidRPr="005434D1">
        <w:rPr>
          <w:lang w:val="es-AR"/>
        </w:rPr>
        <w:t xml:space="preserve"> como</w:t>
      </w:r>
      <w:r w:rsidR="005434D1" w:rsidRPr="005434D1">
        <w:rPr>
          <w:lang w:val="es-AR"/>
        </w:rPr>
        <w:t xml:space="preserve"> navegar de forma segura por nuestros documentos </w:t>
      </w:r>
      <w:r w:rsidRPr="005434D1">
        <w:rPr>
          <w:lang w:val="es-AR"/>
        </w:rPr>
        <w:t>utiliza</w:t>
      </w:r>
      <w:r w:rsidR="005434D1" w:rsidRPr="005434D1">
        <w:rPr>
          <w:lang w:val="es-AR"/>
        </w:rPr>
        <w:t>ndo</w:t>
      </w:r>
      <w:r w:rsidRPr="005434D1">
        <w:rPr>
          <w:lang w:val="es-AR"/>
        </w:rPr>
        <w:t xml:space="preserve"> el navegador escribiendo file:///C:/.</w:t>
      </w:r>
    </w:p>
    <w:p w14:paraId="277035DA" w14:textId="339CD86E" w:rsidR="00AA3592" w:rsidRPr="00901215" w:rsidRDefault="00901215" w:rsidP="00AA3592">
      <w:pPr>
        <w:rPr>
          <w:lang w:val="es-AR"/>
        </w:rPr>
      </w:pPr>
      <w:r w:rsidRPr="00901215">
        <w:rPr>
          <w:lang w:val="es-AR"/>
        </w:rPr>
        <w:t>Finalmente,</w:t>
      </w:r>
      <w:r w:rsidR="00AA3592" w:rsidRPr="00901215">
        <w:rPr>
          <w:lang w:val="es-AR"/>
        </w:rPr>
        <w:t xml:space="preserve"> </w:t>
      </w:r>
      <w:r w:rsidRPr="00901215">
        <w:rPr>
          <w:lang w:val="es-AR"/>
        </w:rPr>
        <w:t>para realizar los distintos trabajos prácticos a lo largo del cursado</w:t>
      </w:r>
      <w:r>
        <w:rPr>
          <w:lang w:val="es-AR"/>
        </w:rPr>
        <w:t xml:space="preserve"> de la materia</w:t>
      </w:r>
      <w:r w:rsidRPr="00901215">
        <w:rPr>
          <w:lang w:val="es-AR"/>
        </w:rPr>
        <w:t xml:space="preserve"> </w:t>
      </w:r>
      <w:r w:rsidR="00306294" w:rsidRPr="00901215">
        <w:rPr>
          <w:lang w:val="es-AR"/>
        </w:rPr>
        <w:t>se utilizó</w:t>
      </w:r>
      <w:r w:rsidR="00AA3592" w:rsidRPr="00901215">
        <w:rPr>
          <w:lang w:val="es-AR"/>
        </w:rPr>
        <w:t xml:space="preserve"> la página github.com para crear un grupo de trabajo</w:t>
      </w:r>
      <w:r w:rsidRPr="00901215">
        <w:rPr>
          <w:lang w:val="es-AR"/>
        </w:rPr>
        <w:t>.</w:t>
      </w:r>
      <w:r w:rsidR="00AA3592" w:rsidRPr="00901215">
        <w:rPr>
          <w:lang w:val="es-AR"/>
        </w:rPr>
        <w:t xml:space="preserve"> </w:t>
      </w:r>
    </w:p>
    <w:p w14:paraId="3487BCF1" w14:textId="5E77FEE4" w:rsidR="00C536E5" w:rsidRDefault="00C536E5" w:rsidP="00C536E5">
      <w:pPr>
        <w:pStyle w:val="heading1"/>
      </w:pPr>
      <w:r>
        <w:t xml:space="preserve">El </w:t>
      </w:r>
      <w:proofErr w:type="spellStart"/>
      <w:r>
        <w:t>lenguaje</w:t>
      </w:r>
      <w:proofErr w:type="spellEnd"/>
      <w:r>
        <w:t xml:space="preserve"> html</w:t>
      </w:r>
    </w:p>
    <w:p w14:paraId="642B96BF" w14:textId="77777777" w:rsidR="002F2373" w:rsidRPr="002F2373" w:rsidRDefault="002F2373" w:rsidP="002F2373">
      <w:pPr>
        <w:pStyle w:val="p1a"/>
        <w:rPr>
          <w:lang w:val="es-AR"/>
        </w:rPr>
      </w:pPr>
      <w:r w:rsidRPr="002F2373">
        <w:rPr>
          <w:lang w:val="es-AR"/>
        </w:rPr>
        <w:t>Abrimos un nuevo Bloc de notas, en ello escribimos todo el código que se presenta a continuación, luego en “Guardar como” nos dirigimos al Disco C de la computadora donde creamos una nueva carpeta para guardar el trabajo allí. Le designamos un nombre al archivo agregándole al final la palabra “.</w:t>
      </w:r>
      <w:proofErr w:type="spellStart"/>
      <w:r w:rsidRPr="002F2373">
        <w:rPr>
          <w:lang w:val="es-AR"/>
        </w:rPr>
        <w:t>html</w:t>
      </w:r>
      <w:proofErr w:type="spellEnd"/>
      <w:r w:rsidRPr="002F2373">
        <w:rPr>
          <w:lang w:val="es-AR"/>
        </w:rPr>
        <w:t>” y así se quedó guardado como una página web, aunque el formato predeterminado para guardarlo es con “.</w:t>
      </w:r>
      <w:proofErr w:type="spellStart"/>
      <w:r w:rsidRPr="002F2373">
        <w:rPr>
          <w:lang w:val="es-AR"/>
        </w:rPr>
        <w:t>txt</w:t>
      </w:r>
      <w:proofErr w:type="spellEnd"/>
      <w:r w:rsidRPr="002F2373">
        <w:rPr>
          <w:lang w:val="es-AR"/>
        </w:rPr>
        <w:t>”.</w:t>
      </w:r>
    </w:p>
    <w:p w14:paraId="3C7A4859" w14:textId="77777777" w:rsidR="00FC02BB" w:rsidRPr="002F2373" w:rsidRDefault="00FC02BB" w:rsidP="00FC02BB">
      <w:pPr>
        <w:rPr>
          <w:lang w:val="es-AR"/>
        </w:rPr>
      </w:pPr>
    </w:p>
    <w:p w14:paraId="3F3B6C1D" w14:textId="298D8E3E" w:rsidR="00C536E5" w:rsidRDefault="00C536E5" w:rsidP="00C536E5">
      <w:pPr>
        <w:pStyle w:val="heading2"/>
        <w:spacing w:before="0"/>
      </w:pPr>
      <w:r>
        <w:t xml:space="preserve">Sitio </w:t>
      </w:r>
      <w:r w:rsidR="002F2373">
        <w:t>w3.org</w:t>
      </w:r>
    </w:p>
    <w:p w14:paraId="5664C31B" w14:textId="6AB4E6B7" w:rsidR="002F2373" w:rsidRDefault="002F2373" w:rsidP="002F2373">
      <w:pPr>
        <w:pStyle w:val="p1a"/>
        <w:rPr>
          <w:color w:val="000000"/>
          <w:lang w:val="es-AR"/>
        </w:rPr>
      </w:pPr>
      <w:r w:rsidRPr="002F2373">
        <w:rPr>
          <w:lang w:val="es-AR"/>
        </w:rPr>
        <w:t xml:space="preserve">Para poder redactar nuestro texto debimos utilizar tags que los adquirimos del sitio web: </w:t>
      </w:r>
      <w:hyperlink r:id="rId8" w:history="1">
        <w:r w:rsidRPr="002F2373">
          <w:rPr>
            <w:rStyle w:val="Hipervnculo"/>
            <w:lang w:val="es-AR"/>
          </w:rPr>
          <w:t>https://www.w3.org/TR/html4/index/elements.html</w:t>
        </w:r>
      </w:hyperlink>
    </w:p>
    <w:p w14:paraId="3FBB8EC9" w14:textId="3D7162A7" w:rsidR="002F2373" w:rsidRPr="002F2373" w:rsidRDefault="002F2373" w:rsidP="002F2373">
      <w:pPr>
        <w:pStyle w:val="heading2"/>
        <w:rPr>
          <w:lang w:val="es-AR"/>
        </w:rPr>
      </w:pPr>
      <w:r>
        <w:rPr>
          <w:lang w:val="es-AR"/>
        </w:rPr>
        <w:lastRenderedPageBreak/>
        <w:t xml:space="preserve">Nuestro primer ejemplo de una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html</w:t>
      </w:r>
      <w:proofErr w:type="spellEnd"/>
    </w:p>
    <w:p w14:paraId="33162446" w14:textId="63C1377E" w:rsidR="002F2373" w:rsidRDefault="002F2373" w:rsidP="002F2373">
      <w:pPr>
        <w:pStyle w:val="p1a"/>
        <w:rPr>
          <w:lang w:val="es-AR"/>
        </w:rPr>
      </w:pPr>
      <w:r w:rsidRPr="002F2373">
        <w:rPr>
          <w:lang w:val="es-AR"/>
        </w:rPr>
        <w:t xml:space="preserve">En el Bloc de notas y junto con los tags aprendidos realizamos este código (los cuales explicamos a su derecha, pero eso no se redacta en el archivo </w:t>
      </w:r>
      <w:proofErr w:type="spellStart"/>
      <w:r w:rsidRPr="002F2373">
        <w:rPr>
          <w:lang w:val="es-AR"/>
        </w:rPr>
        <w:t>html</w:t>
      </w:r>
      <w:proofErr w:type="spellEnd"/>
      <w:r w:rsidRPr="002F2373">
        <w:rPr>
          <w:lang w:val="es-AR"/>
        </w:rPr>
        <w:t xml:space="preserve">): </w:t>
      </w:r>
    </w:p>
    <w:p w14:paraId="067ACA53" w14:textId="2FB074B2" w:rsidR="002F2373" w:rsidRDefault="002F2373" w:rsidP="002F2373">
      <w:pPr>
        <w:pStyle w:val="p1a"/>
        <w:rPr>
          <w:lang w:val="es-AR"/>
        </w:rPr>
      </w:pPr>
    </w:p>
    <w:p w14:paraId="1F79A064" w14:textId="77777777" w:rsidR="002F2373" w:rsidRPr="002F2373" w:rsidRDefault="002F2373" w:rsidP="002F2373">
      <w:pPr>
        <w:pStyle w:val="p1a"/>
        <w:rPr>
          <w:lang w:val="es-AR"/>
        </w:rPr>
      </w:pPr>
    </w:p>
    <w:p w14:paraId="737A5683" w14:textId="180AD9FF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</w:t>
      </w:r>
      <w:proofErr w:type="spellStart"/>
      <w:r w:rsidRPr="002F2373">
        <w:rPr>
          <w:lang w:val="es-AR"/>
        </w:rPr>
        <w:t>html</w:t>
      </w:r>
      <w:proofErr w:type="spellEnd"/>
      <w:r w:rsidRPr="002F2373">
        <w:rPr>
          <w:lang w:val="es-AR"/>
        </w:rPr>
        <w:t>&gt;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>Para abrir el texto</w:t>
      </w:r>
    </w:p>
    <w:p w14:paraId="3755CB90" w14:textId="7359D1EB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&lt;head&gt;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>Abrir el encabezado</w:t>
      </w:r>
    </w:p>
    <w:p w14:paraId="716F2368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&lt;h1&gt;</w:t>
      </w:r>
    </w:p>
    <w:p w14:paraId="4FAE53A7" w14:textId="57D70CBF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Título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>Escribimos</w:t>
      </w:r>
    </w:p>
    <w:p w14:paraId="6DCC05B5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&lt;/h1&gt;</w:t>
      </w:r>
    </w:p>
    <w:p w14:paraId="4703DB01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</w:t>
      </w:r>
      <w:proofErr w:type="spellStart"/>
      <w:r w:rsidRPr="002F2373">
        <w:rPr>
          <w:lang w:val="es-AR"/>
        </w:rPr>
        <w:t>hr</w:t>
      </w:r>
      <w:proofErr w:type="spellEnd"/>
      <w:r w:rsidRPr="002F2373">
        <w:rPr>
          <w:lang w:val="es-AR"/>
        </w:rPr>
        <w:t>&gt;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>Línea horizontal</w:t>
      </w:r>
    </w:p>
    <w:p w14:paraId="79F57EB7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&lt;/head&gt;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>Cerrar el encabezado</w:t>
      </w:r>
    </w:p>
    <w:p w14:paraId="5A0B2C03" w14:textId="7010D646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</w:t>
      </w:r>
      <w:proofErr w:type="spellStart"/>
      <w:r w:rsidRPr="002F2373">
        <w:rPr>
          <w:lang w:val="es-AR"/>
        </w:rPr>
        <w:t>body</w:t>
      </w:r>
      <w:proofErr w:type="spellEnd"/>
      <w:r w:rsidRPr="002F2373">
        <w:rPr>
          <w:lang w:val="es-AR"/>
        </w:rPr>
        <w:t>&gt;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>Abrir el cuerpo del texto</w:t>
      </w:r>
    </w:p>
    <w:p w14:paraId="79A460E7" w14:textId="77777777" w:rsidR="002F2373" w:rsidRPr="00F8528D" w:rsidRDefault="002F2373" w:rsidP="002F2373">
      <w:r w:rsidRPr="00F8528D">
        <w:t>&lt;h2&gt;</w:t>
      </w:r>
    </w:p>
    <w:p w14:paraId="32267AC0" w14:textId="77777777" w:rsidR="002F2373" w:rsidRPr="00F8528D" w:rsidRDefault="002F2373" w:rsidP="002F2373">
      <w:proofErr w:type="spellStart"/>
      <w:r w:rsidRPr="00F8528D">
        <w:t>Subtítulo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Escribimos</w:t>
      </w:r>
      <w:proofErr w:type="spellEnd"/>
    </w:p>
    <w:p w14:paraId="093FE2E8" w14:textId="77777777" w:rsidR="002F2373" w:rsidRPr="00F8528D" w:rsidRDefault="002F2373" w:rsidP="002F2373">
      <w:r w:rsidRPr="00F8528D">
        <w:t>&lt;/h2&gt;</w:t>
      </w:r>
    </w:p>
    <w:p w14:paraId="72F098DF" w14:textId="77777777" w:rsidR="002F2373" w:rsidRPr="00F8528D" w:rsidRDefault="002F2373" w:rsidP="002F2373">
      <w:r w:rsidRPr="00F8528D">
        <w:t>&lt;h3&gt;</w:t>
      </w:r>
    </w:p>
    <w:p w14:paraId="1325A4DE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&lt;em&gt;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>Abrir el énfasis (cursiva)</w:t>
      </w:r>
    </w:p>
    <w:p w14:paraId="263283E2" w14:textId="50F921EE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Texto 1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 xml:space="preserve">Escribimos </w:t>
      </w:r>
    </w:p>
    <w:p w14:paraId="7AFA4785" w14:textId="009793E3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&lt;/em&gt;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 xml:space="preserve">Cerrar el </w:t>
      </w:r>
      <w:proofErr w:type="spellStart"/>
      <w:r w:rsidRPr="002F2373">
        <w:rPr>
          <w:lang w:val="es-AR"/>
        </w:rPr>
        <w:t>enfasis</w:t>
      </w:r>
      <w:proofErr w:type="spellEnd"/>
    </w:p>
    <w:p w14:paraId="6E96B206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&lt;/h3&gt;</w:t>
      </w:r>
    </w:p>
    <w:p w14:paraId="263881FF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&lt;h4&gt;</w:t>
      </w:r>
    </w:p>
    <w:p w14:paraId="60DFEA2D" w14:textId="52111892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Texto 2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>Escribimos</w:t>
      </w:r>
    </w:p>
    <w:p w14:paraId="0927B8B0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&lt;/h4&gt;</w:t>
      </w:r>
    </w:p>
    <w:p w14:paraId="53E4E079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&lt;/</w:t>
      </w:r>
      <w:proofErr w:type="spellStart"/>
      <w:r w:rsidRPr="002F2373">
        <w:rPr>
          <w:lang w:val="es-AR"/>
        </w:rPr>
        <w:t>body</w:t>
      </w:r>
      <w:proofErr w:type="spellEnd"/>
      <w:r w:rsidRPr="002F2373">
        <w:rPr>
          <w:lang w:val="es-AR"/>
        </w:rPr>
        <w:t>&gt;</w:t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</w:r>
      <w:r w:rsidRPr="002F2373">
        <w:rPr>
          <w:lang w:val="es-AR"/>
        </w:rPr>
        <w:tab/>
        <w:t>Para cerrar el cuerpo del texto</w:t>
      </w:r>
    </w:p>
    <w:p w14:paraId="0E846611" w14:textId="77777777" w:rsidR="002F2373" w:rsidRPr="00F8528D" w:rsidRDefault="002F2373" w:rsidP="002F2373">
      <w:r w:rsidRPr="00F8528D">
        <w:t>&lt;/html&gt;</w:t>
      </w:r>
      <w:r>
        <w:tab/>
      </w:r>
      <w:r>
        <w:tab/>
      </w:r>
      <w:r>
        <w:tab/>
      </w:r>
      <w:r>
        <w:tab/>
        <w:t xml:space="preserve">Para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</w:p>
    <w:p w14:paraId="084C4111" w14:textId="77777777" w:rsidR="002F2373" w:rsidRDefault="002F2373" w:rsidP="002F2373"/>
    <w:p w14:paraId="7068E710" w14:textId="77777777" w:rsidR="002F2373" w:rsidRPr="002F2373" w:rsidRDefault="002F2373" w:rsidP="002F2373">
      <w:pPr>
        <w:rPr>
          <w:lang w:val="es-AR"/>
        </w:rPr>
      </w:pPr>
      <w:r w:rsidRPr="002F2373">
        <w:rPr>
          <w:lang w:val="es-AR"/>
        </w:rPr>
        <w:t>Con h1, h2, h3 y h4 definimos el tamaño de las letras.</w:t>
      </w:r>
    </w:p>
    <w:p w14:paraId="0E68D43C" w14:textId="77777777" w:rsidR="002F2373" w:rsidRPr="002F2373" w:rsidRDefault="002F2373" w:rsidP="002F2373">
      <w:pPr>
        <w:rPr>
          <w:lang w:val="es-AR"/>
        </w:rPr>
      </w:pPr>
    </w:p>
    <w:p w14:paraId="13C2D452" w14:textId="77777777" w:rsidR="002F2373" w:rsidRPr="002F2373" w:rsidRDefault="002F2373" w:rsidP="002F2373">
      <w:pPr>
        <w:pStyle w:val="p1a"/>
        <w:rPr>
          <w:color w:val="000000"/>
          <w:lang w:val="es-AR"/>
        </w:rPr>
      </w:pPr>
    </w:p>
    <w:p w14:paraId="24861885" w14:textId="77777777" w:rsidR="002F2373" w:rsidRPr="002F2373" w:rsidRDefault="002F2373" w:rsidP="002F2373">
      <w:pPr>
        <w:rPr>
          <w:lang w:val="es-AR"/>
        </w:rPr>
      </w:pPr>
    </w:p>
    <w:p w14:paraId="34A9CB4E" w14:textId="08488061" w:rsidR="00C536E5" w:rsidRDefault="001976FE" w:rsidP="00C536E5">
      <w:pPr>
        <w:pStyle w:val="heading1"/>
      </w:pPr>
      <w:proofErr w:type="spellStart"/>
      <w:r>
        <w:t>Formas</w:t>
      </w:r>
      <w:proofErr w:type="spellEnd"/>
      <w:r>
        <w:t xml:space="preserve"> de </w:t>
      </w:r>
      <w:proofErr w:type="spellStart"/>
      <w:r>
        <w:t>navegar</w:t>
      </w:r>
      <w:proofErr w:type="spellEnd"/>
      <w:r>
        <w:t xml:space="preserve"> Segura</w:t>
      </w:r>
    </w:p>
    <w:p w14:paraId="6071CE05" w14:textId="6F0F89CB" w:rsidR="000E05F7" w:rsidRPr="000E05F7" w:rsidRDefault="000E05F7" w:rsidP="000E05F7">
      <w:pPr>
        <w:rPr>
          <w:lang w:val="es-AR"/>
        </w:rPr>
      </w:pPr>
      <w:r w:rsidRPr="000E05F7">
        <w:rPr>
          <w:lang w:val="es-AR"/>
        </w:rPr>
        <w:t>Una forma de navegación segura por nuestros archivos, sin que ningún virus que pueda tener nuestra computadora sea liberado, usamos los comandos file:///C:/ , seleccionamos el disco que deseemos revisar y luego navegar a través del navegador Web que utilicemos.</w:t>
      </w:r>
    </w:p>
    <w:p w14:paraId="54642DE1" w14:textId="6E1CB15C" w:rsidR="001976FE" w:rsidRDefault="001976FE" w:rsidP="001976FE">
      <w:pPr>
        <w:pStyle w:val="heading1"/>
      </w:pPr>
      <w:r>
        <w:lastRenderedPageBreak/>
        <w:t>Sitio de git hub</w:t>
      </w:r>
    </w:p>
    <w:p w14:paraId="019B82D5" w14:textId="77777777" w:rsidR="000A388B" w:rsidRPr="000A388B" w:rsidRDefault="000A388B" w:rsidP="000A388B">
      <w:pPr>
        <w:pStyle w:val="p1a"/>
        <w:rPr>
          <w:lang w:val="es-AR"/>
        </w:rPr>
      </w:pPr>
      <w:r w:rsidRPr="000A388B">
        <w:rPr>
          <w:lang w:val="es-AR"/>
        </w:rPr>
        <w:t>GitHub es un sitio que nos otorga una herramienta de trabajo colaborativo, este sitio lo vamos a utilizar durante el cursado de la materia Técnicas y Herramientas Modernas, en donde vamos a poder evaluar los trabajos prácticos.</w:t>
      </w:r>
    </w:p>
    <w:p w14:paraId="45F6D363" w14:textId="77777777" w:rsidR="000A388B" w:rsidRPr="000A388B" w:rsidRDefault="000A388B" w:rsidP="000A388B">
      <w:pPr>
        <w:rPr>
          <w:lang w:val="es-AR"/>
        </w:rPr>
      </w:pPr>
    </w:p>
    <w:p w14:paraId="5DCD0431" w14:textId="291844AD" w:rsidR="000A388B" w:rsidRPr="000A388B" w:rsidRDefault="000A388B" w:rsidP="000A388B">
      <w:pPr>
        <w:rPr>
          <w:lang w:val="es-AR"/>
        </w:rPr>
      </w:pPr>
      <w:r w:rsidRPr="000A388B">
        <w:rPr>
          <w:lang w:val="es-AR"/>
        </w:rPr>
        <w:t xml:space="preserve">Para lograr esto, creamos una cuenta de </w:t>
      </w:r>
      <w:proofErr w:type="spellStart"/>
      <w:r w:rsidRPr="000A388B">
        <w:rPr>
          <w:lang w:val="es-AR"/>
        </w:rPr>
        <w:t>Github</w:t>
      </w:r>
      <w:proofErr w:type="spellEnd"/>
      <w:r w:rsidRPr="000A388B">
        <w:rPr>
          <w:lang w:val="es-AR"/>
        </w:rPr>
        <w:t xml:space="preserve"> e invitamos a los profesores y a los integrantes del grupo, a través de sus emails</w:t>
      </w:r>
    </w:p>
    <w:p w14:paraId="150D9963" w14:textId="0CAF2135" w:rsidR="001976FE" w:rsidRDefault="001976FE" w:rsidP="001976FE">
      <w:pPr>
        <w:pStyle w:val="heading1"/>
        <w:rPr>
          <w:lang w:val="es-AR"/>
        </w:rPr>
      </w:pPr>
      <w:r w:rsidRPr="00C5323C">
        <w:rPr>
          <w:lang w:val="es-AR"/>
        </w:rPr>
        <w:t xml:space="preserve">Plantillas en la catedra en </w:t>
      </w:r>
      <w:r w:rsidR="000E05F7">
        <w:rPr>
          <w:lang w:val="es-AR"/>
        </w:rPr>
        <w:t>Word</w:t>
      </w:r>
    </w:p>
    <w:p w14:paraId="4D3F36E3" w14:textId="4E9D30F4" w:rsidR="000E05F7" w:rsidRPr="000E05F7" w:rsidRDefault="000E05F7" w:rsidP="000E05F7">
      <w:pPr>
        <w:pStyle w:val="p1a"/>
        <w:rPr>
          <w:lang w:val="es-AR"/>
        </w:rPr>
      </w:pPr>
      <w:r w:rsidRPr="000E05F7">
        <w:rPr>
          <w:lang w:val="es-AR"/>
        </w:rPr>
        <w:t>Al final de la clase conocimos las plantillas que están en el sitio de la cátedra. Estas tienen un formato que sirve para cuando hagamos currículums y los subamos a LinkedIn por ejemplo. De esa forma la página detecta el formato y le da visibilidad a nuestros archivos. Las plantillas son Plantilla en formato Word (Archivos .</w:t>
      </w:r>
      <w:proofErr w:type="spellStart"/>
      <w:r w:rsidRPr="000E05F7">
        <w:rPr>
          <w:lang w:val="es-AR"/>
        </w:rPr>
        <w:t>dot</w:t>
      </w:r>
      <w:proofErr w:type="spellEnd"/>
      <w:r w:rsidRPr="000E05F7">
        <w:rPr>
          <w:lang w:val="es-AR"/>
        </w:rPr>
        <w:t>(x)) y Plantilla en Formato LaTeX (Archivos .tex)</w:t>
      </w:r>
    </w:p>
    <w:p w14:paraId="0332D3F6" w14:textId="77777777" w:rsidR="001976FE" w:rsidRPr="00C5323C" w:rsidRDefault="001976FE" w:rsidP="001976FE">
      <w:pPr>
        <w:rPr>
          <w:lang w:val="es-AR"/>
        </w:rPr>
      </w:pPr>
    </w:p>
    <w:p w14:paraId="0D059BDF" w14:textId="2B3983BE" w:rsidR="00C536E5" w:rsidRPr="00C5323C" w:rsidRDefault="00C536E5" w:rsidP="00C536E5">
      <w:pPr>
        <w:rPr>
          <w:lang w:val="es-AR"/>
        </w:rPr>
      </w:pPr>
    </w:p>
    <w:p w14:paraId="587FDFAC" w14:textId="77777777" w:rsidR="00C536E5" w:rsidRPr="00C5323C" w:rsidRDefault="00C536E5" w:rsidP="00C536E5">
      <w:pPr>
        <w:rPr>
          <w:lang w:val="es-AR"/>
        </w:rPr>
      </w:pPr>
    </w:p>
    <w:p w14:paraId="1B3FFF95" w14:textId="77777777" w:rsidR="00C536E5" w:rsidRPr="00C5323C" w:rsidRDefault="00C536E5" w:rsidP="00C536E5">
      <w:pPr>
        <w:pStyle w:val="Subttulo1"/>
        <w:jc w:val="both"/>
        <w:rPr>
          <w:lang w:val="es-AR"/>
        </w:rPr>
      </w:pPr>
    </w:p>
    <w:p w14:paraId="75808CD6" w14:textId="77777777" w:rsidR="00185844" w:rsidRPr="00C5323C" w:rsidRDefault="00185844" w:rsidP="00185844">
      <w:pPr>
        <w:rPr>
          <w:lang w:val="es-AR"/>
        </w:rPr>
      </w:pPr>
    </w:p>
    <w:sectPr w:rsidR="00185844" w:rsidRPr="00C5323C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9A0E" w14:textId="77777777" w:rsidR="00760C5E" w:rsidRDefault="00760C5E">
      <w:r>
        <w:separator/>
      </w:r>
    </w:p>
  </w:endnote>
  <w:endnote w:type="continuationSeparator" w:id="0">
    <w:p w14:paraId="6465EC80" w14:textId="77777777" w:rsidR="00760C5E" w:rsidRDefault="0076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1CE0" w14:textId="77777777" w:rsidR="00760C5E" w:rsidRDefault="00760C5E" w:rsidP="009A40EA">
      <w:r>
        <w:separator/>
      </w:r>
    </w:p>
  </w:footnote>
  <w:footnote w:type="continuationSeparator" w:id="0">
    <w:p w14:paraId="2497926E" w14:textId="77777777" w:rsidR="00760C5E" w:rsidRPr="009A40EA" w:rsidRDefault="00760C5E" w:rsidP="009A40EA">
      <w:r>
        <w:separator/>
      </w:r>
    </w:p>
  </w:footnote>
  <w:footnote w:type="continuationNotice" w:id="1">
    <w:p w14:paraId="5CFE2702" w14:textId="77777777" w:rsidR="00760C5E" w:rsidRPr="00C26F77" w:rsidRDefault="00760C5E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632757441">
    <w:abstractNumId w:val="10"/>
  </w:num>
  <w:num w:numId="2" w16cid:durableId="1544714148">
    <w:abstractNumId w:val="9"/>
  </w:num>
  <w:num w:numId="3" w16cid:durableId="797915637">
    <w:abstractNumId w:val="11"/>
  </w:num>
  <w:num w:numId="4" w16cid:durableId="679432098">
    <w:abstractNumId w:val="5"/>
  </w:num>
  <w:num w:numId="5" w16cid:durableId="899095996">
    <w:abstractNumId w:val="4"/>
  </w:num>
  <w:num w:numId="6" w16cid:durableId="1915554162">
    <w:abstractNumId w:val="7"/>
  </w:num>
  <w:num w:numId="7" w16cid:durableId="445471296">
    <w:abstractNumId w:val="8"/>
  </w:num>
  <w:num w:numId="8" w16cid:durableId="362025157">
    <w:abstractNumId w:val="7"/>
  </w:num>
  <w:num w:numId="9" w16cid:durableId="18244985">
    <w:abstractNumId w:val="6"/>
  </w:num>
  <w:num w:numId="10" w16cid:durableId="381909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6211364">
    <w:abstractNumId w:val="3"/>
  </w:num>
  <w:num w:numId="12" w16cid:durableId="255788091">
    <w:abstractNumId w:val="2"/>
  </w:num>
  <w:num w:numId="13" w16cid:durableId="1872496496">
    <w:abstractNumId w:val="1"/>
  </w:num>
  <w:num w:numId="14" w16cid:durableId="200243017">
    <w:abstractNumId w:val="0"/>
  </w:num>
  <w:num w:numId="15" w16cid:durableId="19660857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500808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3816202">
    <w:abstractNumId w:val="6"/>
  </w:num>
  <w:num w:numId="18" w16cid:durableId="12988004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41851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35061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AR" w:vendorID="64" w:dllVersion="4096" w:nlCheck="1" w:checkStyle="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D8"/>
    <w:rsid w:val="0000048D"/>
    <w:rsid w:val="000110D3"/>
    <w:rsid w:val="000209FE"/>
    <w:rsid w:val="000310FD"/>
    <w:rsid w:val="00035058"/>
    <w:rsid w:val="00044B21"/>
    <w:rsid w:val="00052B81"/>
    <w:rsid w:val="00073ED8"/>
    <w:rsid w:val="00083617"/>
    <w:rsid w:val="000A388B"/>
    <w:rsid w:val="000B553B"/>
    <w:rsid w:val="000C1161"/>
    <w:rsid w:val="000C5BDE"/>
    <w:rsid w:val="000D0BFA"/>
    <w:rsid w:val="000D63D0"/>
    <w:rsid w:val="000E05F7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85844"/>
    <w:rsid w:val="00191F31"/>
    <w:rsid w:val="00195587"/>
    <w:rsid w:val="001976FE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A6AAA"/>
    <w:rsid w:val="002B15BE"/>
    <w:rsid w:val="002D20E2"/>
    <w:rsid w:val="002E597F"/>
    <w:rsid w:val="002F2373"/>
    <w:rsid w:val="00306294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22A86"/>
    <w:rsid w:val="00531EEA"/>
    <w:rsid w:val="005434D1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62C52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60C5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452E0"/>
    <w:rsid w:val="008741EE"/>
    <w:rsid w:val="008808E2"/>
    <w:rsid w:val="0088376F"/>
    <w:rsid w:val="0089088C"/>
    <w:rsid w:val="0089133E"/>
    <w:rsid w:val="008B1227"/>
    <w:rsid w:val="008D1F3F"/>
    <w:rsid w:val="008E589A"/>
    <w:rsid w:val="00901215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8080B"/>
    <w:rsid w:val="00A92A92"/>
    <w:rsid w:val="00A9461B"/>
    <w:rsid w:val="00A94DE5"/>
    <w:rsid w:val="00A94EFE"/>
    <w:rsid w:val="00AA3592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323C"/>
    <w:rsid w:val="00C536E5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36C51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02BB"/>
    <w:rsid w:val="00FC2854"/>
    <w:rsid w:val="00FC6C48"/>
    <w:rsid w:val="00FE26FD"/>
    <w:rsid w:val="00FF063A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DCEEC3"/>
  <w15:chartTrackingRefBased/>
  <w15:docId w15:val="{17C3B4B2-3491-4F19-B5B2-4D9CB1EC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858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592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html4/index/el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byaguilera7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i\Download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848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Nati</dc:creator>
  <cp:keywords/>
  <dc:description/>
  <cp:lastModifiedBy>Natalia Trípoli</cp:lastModifiedBy>
  <cp:revision>3</cp:revision>
  <cp:lastPrinted>2011-02-21T20:47:00Z</cp:lastPrinted>
  <dcterms:created xsi:type="dcterms:W3CDTF">2022-04-06T23:06:00Z</dcterms:created>
  <dcterms:modified xsi:type="dcterms:W3CDTF">2022-04-13T13:41:00Z</dcterms:modified>
</cp:coreProperties>
</file>